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A24EB" w14:textId="24799584" w:rsidR="000C56B5" w:rsidRPr="002445A3" w:rsidRDefault="0085755D" w:rsidP="002445A3">
      <w:pPr>
        <w:pStyle w:val="Title"/>
        <w:jc w:val="center"/>
      </w:pPr>
      <w:r>
        <w:t>Chapter 1: Introduction to Python</w:t>
      </w:r>
    </w:p>
    <w:tbl>
      <w:tblPr>
        <w:tblStyle w:val="TableGrid"/>
        <w:tblW w:w="11592" w:type="dxa"/>
        <w:tblLayout w:type="fixed"/>
        <w:tblLook w:val="00A0" w:firstRow="1" w:lastRow="0" w:firstColumn="1" w:lastColumn="0" w:noHBand="0" w:noVBand="0"/>
      </w:tblPr>
      <w:tblGrid>
        <w:gridCol w:w="3456"/>
        <w:gridCol w:w="8136"/>
      </w:tblGrid>
      <w:tr w:rsidR="000C56B5" w:rsidRPr="002445A3" w14:paraId="1E41751F" w14:textId="77777777" w:rsidTr="00652E09">
        <w:trPr>
          <w:cantSplit/>
          <w:trHeight w:hRule="exact" w:val="360"/>
        </w:trPr>
        <w:tc>
          <w:tcPr>
            <w:tcW w:w="3456" w:type="dxa"/>
            <w:tcBorders>
              <w:bottom w:val="single" w:sz="4" w:space="0" w:color="auto"/>
              <w:right w:val="single" w:sz="6" w:space="0" w:color="auto"/>
            </w:tcBorders>
          </w:tcPr>
          <w:p w14:paraId="7596F614" w14:textId="77777777" w:rsidR="000C56B5" w:rsidRPr="002445A3" w:rsidRDefault="002445A3" w:rsidP="00652E09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Main Points / Examples</w:t>
            </w:r>
          </w:p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B4BA3" w14:textId="77777777" w:rsidR="000C56B5" w:rsidRPr="002445A3" w:rsidRDefault="00652E09" w:rsidP="00652E09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445A3">
              <w:rPr>
                <w:rFonts w:ascii="Times New Roman" w:hAnsi="Times New Roman"/>
                <w:b/>
                <w:bCs/>
              </w:rPr>
              <w:t>Notes</w:t>
            </w:r>
          </w:p>
        </w:tc>
      </w:tr>
      <w:tr w:rsidR="00652E09" w:rsidRPr="00652E09" w14:paraId="5A5AFC0C" w14:textId="77777777" w:rsidTr="00B53362">
        <w:trPr>
          <w:cantSplit/>
          <w:trHeight w:val="12585"/>
        </w:trPr>
        <w:tc>
          <w:tcPr>
            <w:tcW w:w="3456" w:type="dxa"/>
            <w:tcBorders>
              <w:top w:val="single" w:sz="4" w:space="0" w:color="auto"/>
              <w:right w:val="single" w:sz="6" w:space="0" w:color="auto"/>
            </w:tcBorders>
          </w:tcPr>
          <w:p w14:paraId="1F2B444F" w14:textId="77777777" w:rsidR="00652E09" w:rsidRDefault="006B4BB6" w:rsidP="002445A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Learning python requires learning the syntax (grammar of python)</w:t>
            </w:r>
          </w:p>
          <w:p w14:paraId="5036F5FC" w14:textId="2DC0D6A2" w:rsidR="006B4BB6" w:rsidRPr="002445A3" w:rsidRDefault="007D00E4" w:rsidP="002445A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Programming involves giving a computer a set of instructions for it to follow.</w:t>
            </w:r>
          </w:p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5BD0137" w14:textId="77777777" w:rsidR="00652E09" w:rsidRDefault="00926E94" w:rsidP="00652E0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Computers solve problems humans can’t</w:t>
            </w:r>
          </w:p>
          <w:p w14:paraId="3439E116" w14:textId="77777777" w:rsidR="00926E94" w:rsidRDefault="00DB2AA7" w:rsidP="00652E0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Programming involves creativity</w:t>
            </w:r>
          </w:p>
          <w:p w14:paraId="56EF7AD8" w14:textId="77777777" w:rsidR="00DB2AA7" w:rsidRDefault="00841167" w:rsidP="00652E0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Parts of a COM: </w:t>
            </w:r>
          </w:p>
          <w:p w14:paraId="0B3B9B6E" w14:textId="77777777" w:rsidR="00841167" w:rsidRPr="00841167" w:rsidRDefault="00841167" w:rsidP="00841167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</w:rPr>
              <w:t>CPU: processes data</w:t>
            </w:r>
          </w:p>
          <w:p w14:paraId="72EEE715" w14:textId="77777777" w:rsidR="00841167" w:rsidRPr="00841167" w:rsidRDefault="00841167" w:rsidP="00841167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</w:rPr>
              <w:t>Primary memory: fast / volatile storage (RAM)</w:t>
            </w:r>
          </w:p>
          <w:p w14:paraId="3F20EB11" w14:textId="77777777" w:rsidR="00841167" w:rsidRPr="00841167" w:rsidRDefault="00841167" w:rsidP="00841167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</w:rPr>
              <w:t>Secondary memory: long term storage (SSD, HDD, USB)</w:t>
            </w:r>
          </w:p>
          <w:p w14:paraId="19C30751" w14:textId="77777777" w:rsidR="00841167" w:rsidRPr="00841167" w:rsidRDefault="00841167" w:rsidP="00841167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</w:rPr>
              <w:t>Input / output devices: keyboard, mouse, screen, etc.</w:t>
            </w:r>
          </w:p>
          <w:p w14:paraId="2030C68F" w14:textId="77777777" w:rsidR="00841167" w:rsidRPr="006746B4" w:rsidRDefault="00841167" w:rsidP="00841167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</w:rPr>
              <w:t>Network connection</w:t>
            </w:r>
          </w:p>
          <w:p w14:paraId="73478FB4" w14:textId="77777777" w:rsidR="006746B4" w:rsidRPr="006746B4" w:rsidRDefault="006746B4" w:rsidP="006746B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</w:rPr>
              <w:t>Programming: writing set of instructions for COM</w:t>
            </w:r>
          </w:p>
          <w:p w14:paraId="15BBB484" w14:textId="7C33BD65" w:rsidR="006746B4" w:rsidRDefault="003732E4" w:rsidP="006746B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Learn syntax</w:t>
            </w:r>
            <w:r w:rsidR="00604990">
              <w:rPr>
                <w:rFonts w:ascii="Times New Roman" w:hAnsi="Times New Roman"/>
              </w:rPr>
              <w:t xml:space="preserve"> and reserved words</w:t>
            </w:r>
          </w:p>
          <w:p w14:paraId="0B6D90F9" w14:textId="77777777" w:rsidR="00604990" w:rsidRDefault="0081313F" w:rsidP="006746B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Print(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“”</w:t>
            </w:r>
            <w:r>
              <w:rPr>
                <w:rFonts w:ascii="Times New Roman" w:hAnsi="Times New Roman"/>
                <w:b/>
                <w:bCs/>
              </w:rPr>
              <w:t>)</w:t>
            </w:r>
            <w:r>
              <w:rPr>
                <w:rFonts w:ascii="Times New Roman" w:hAnsi="Times New Roman"/>
              </w:rPr>
              <w:t xml:space="preserve"> command types output in console</w:t>
            </w:r>
          </w:p>
          <w:p w14:paraId="14F6F839" w14:textId="77777777" w:rsidR="004A65B2" w:rsidRDefault="004A65B2" w:rsidP="006746B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COMS only read in binary</w:t>
            </w:r>
          </w:p>
          <w:p w14:paraId="5AE33390" w14:textId="351170EA" w:rsidR="006862A8" w:rsidRPr="006862A8" w:rsidRDefault="006862A8" w:rsidP="006746B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</w:rPr>
              <w:t xml:space="preserve">interpreter: interprets program on the fly (ex. Python in </w:t>
            </w:r>
            <w:proofErr w:type="spellStart"/>
            <w:r>
              <w:rPr>
                <w:rFonts w:ascii="Times New Roman" w:hAnsi="Times New Roman"/>
                <w:i/>
                <w:iCs/>
              </w:rPr>
              <w:t>cmd</w:t>
            </w:r>
            <w:proofErr w:type="spellEnd"/>
            <w:r>
              <w:rPr>
                <w:rFonts w:ascii="Times New Roman" w:hAnsi="Times New Roman"/>
                <w:i/>
                <w:iCs/>
              </w:rPr>
              <w:t>)</w:t>
            </w:r>
          </w:p>
          <w:p w14:paraId="74223B72" w14:textId="77777777" w:rsidR="006862A8" w:rsidRPr="00DB5E69" w:rsidRDefault="006862A8" w:rsidP="006746B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</w:rPr>
              <w:t>compiler: runs entire program (ex. exe files)</w:t>
            </w:r>
          </w:p>
          <w:p w14:paraId="26FE03BF" w14:textId="77777777" w:rsidR="00DB5E69" w:rsidRPr="001C4E63" w:rsidRDefault="00DB5E69" w:rsidP="006746B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</w:rPr>
              <w:t>script: python instructions written in text editor</w:t>
            </w:r>
          </w:p>
          <w:p w14:paraId="2A675D90" w14:textId="77777777" w:rsidR="001C4E63" w:rsidRPr="006B32B5" w:rsidRDefault="001C4E63" w:rsidP="006746B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</w:rPr>
              <w:t>program: set of instructions for a COM</w:t>
            </w:r>
          </w:p>
          <w:p w14:paraId="6787A893" w14:textId="0878A3CB" w:rsidR="006B32B5" w:rsidRPr="00652E09" w:rsidRDefault="006B32B5" w:rsidP="006746B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python acts as intermediate between programmer / user</w:t>
            </w:r>
          </w:p>
        </w:tc>
      </w:tr>
    </w:tbl>
    <w:p w14:paraId="6F8440BB" w14:textId="77777777" w:rsidR="00652E09" w:rsidRDefault="002445A3" w:rsidP="002445A3">
      <w:pPr>
        <w:jc w:val="center"/>
        <w:rPr>
          <w:rStyle w:val="IntenseEmphasis"/>
          <w:rFonts w:ascii="Times New Roman" w:hAnsi="Times New Roman"/>
          <w:b/>
          <w:bCs/>
          <w:i w:val="0"/>
          <w:iCs w:val="0"/>
          <w:color w:val="000000" w:themeColor="text1"/>
        </w:rPr>
      </w:pPr>
      <w:r>
        <w:rPr>
          <w:rStyle w:val="IntenseEmphasis"/>
          <w:rFonts w:ascii="Times New Roman" w:hAnsi="Times New Roman"/>
          <w:b/>
          <w:bCs/>
          <w:i w:val="0"/>
          <w:iCs w:val="0"/>
          <w:color w:val="000000" w:themeColor="text1"/>
        </w:rPr>
        <w:t>Summary</w:t>
      </w:r>
    </w:p>
    <w:p w14:paraId="3FB4471C" w14:textId="284A8F3B" w:rsidR="002445A3" w:rsidRPr="002445A3" w:rsidRDefault="007D00E4" w:rsidP="002445A3">
      <w:pPr>
        <w:rPr>
          <w:rStyle w:val="IntenseEmphasis"/>
          <w:rFonts w:ascii="Times New Roman" w:hAnsi="Times New Roman"/>
          <w:i w:val="0"/>
          <w:iCs w:val="0"/>
          <w:color w:val="000000" w:themeColor="text1"/>
        </w:rPr>
      </w:pPr>
      <w:r>
        <w:rPr>
          <w:rStyle w:val="IntenseEmphasis"/>
          <w:rFonts w:ascii="Times New Roman" w:hAnsi="Times New Roman"/>
          <w:i w:val="0"/>
          <w:iCs w:val="0"/>
          <w:color w:val="000000" w:themeColor="text1"/>
        </w:rPr>
        <w:t>Programming is a creative activity that can help solve complex problems</w:t>
      </w:r>
      <w:r w:rsidR="008D3D67">
        <w:rPr>
          <w:rStyle w:val="IntenseEmphasis"/>
          <w:rFonts w:ascii="Times New Roman" w:hAnsi="Times New Roman"/>
          <w:i w:val="0"/>
          <w:iCs w:val="0"/>
          <w:color w:val="000000" w:themeColor="text1"/>
        </w:rPr>
        <w:t xml:space="preserve"> (provided that you understand the syntax of a programming language like Python). </w:t>
      </w:r>
    </w:p>
    <w:sectPr w:rsidR="002445A3" w:rsidRPr="002445A3" w:rsidSect="0009763E">
      <w:pgSz w:w="12240" w:h="15840"/>
      <w:pgMar w:top="173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B01E7"/>
    <w:multiLevelType w:val="hybridMultilevel"/>
    <w:tmpl w:val="542C6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70EBF"/>
    <w:multiLevelType w:val="hybridMultilevel"/>
    <w:tmpl w:val="EB82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41B2F"/>
    <w:multiLevelType w:val="hybridMultilevel"/>
    <w:tmpl w:val="7A941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5D"/>
    <w:rsid w:val="000127FD"/>
    <w:rsid w:val="000148A7"/>
    <w:rsid w:val="0009763E"/>
    <w:rsid w:val="000C56B5"/>
    <w:rsid w:val="000D5DA3"/>
    <w:rsid w:val="00101F31"/>
    <w:rsid w:val="00114007"/>
    <w:rsid w:val="00180676"/>
    <w:rsid w:val="001C4E63"/>
    <w:rsid w:val="001D0F7D"/>
    <w:rsid w:val="001E1B8D"/>
    <w:rsid w:val="00237A76"/>
    <w:rsid w:val="00240D72"/>
    <w:rsid w:val="002445A3"/>
    <w:rsid w:val="002A6A81"/>
    <w:rsid w:val="002E1741"/>
    <w:rsid w:val="0034548B"/>
    <w:rsid w:val="00370871"/>
    <w:rsid w:val="003732E4"/>
    <w:rsid w:val="00373C73"/>
    <w:rsid w:val="003A7E3E"/>
    <w:rsid w:val="003B3BEC"/>
    <w:rsid w:val="00415D1F"/>
    <w:rsid w:val="004172DC"/>
    <w:rsid w:val="004312E9"/>
    <w:rsid w:val="00434C6D"/>
    <w:rsid w:val="00465DB6"/>
    <w:rsid w:val="004A65B2"/>
    <w:rsid w:val="004C43D7"/>
    <w:rsid w:val="004F74C7"/>
    <w:rsid w:val="00543C0C"/>
    <w:rsid w:val="005579F6"/>
    <w:rsid w:val="005D6361"/>
    <w:rsid w:val="006003BB"/>
    <w:rsid w:val="00601CD7"/>
    <w:rsid w:val="00604990"/>
    <w:rsid w:val="006066F1"/>
    <w:rsid w:val="00621A5F"/>
    <w:rsid w:val="00622D41"/>
    <w:rsid w:val="00643746"/>
    <w:rsid w:val="00652E09"/>
    <w:rsid w:val="00654CD7"/>
    <w:rsid w:val="006746B4"/>
    <w:rsid w:val="006862A8"/>
    <w:rsid w:val="0068701F"/>
    <w:rsid w:val="00694500"/>
    <w:rsid w:val="006A1518"/>
    <w:rsid w:val="006B32B5"/>
    <w:rsid w:val="006B4BB6"/>
    <w:rsid w:val="006F7DF0"/>
    <w:rsid w:val="007535A7"/>
    <w:rsid w:val="007C50C4"/>
    <w:rsid w:val="007D00E4"/>
    <w:rsid w:val="007F1B45"/>
    <w:rsid w:val="0081313F"/>
    <w:rsid w:val="00814D17"/>
    <w:rsid w:val="00841167"/>
    <w:rsid w:val="00844EDC"/>
    <w:rsid w:val="0085705F"/>
    <w:rsid w:val="0085755D"/>
    <w:rsid w:val="00885D64"/>
    <w:rsid w:val="008A1BE0"/>
    <w:rsid w:val="008B287F"/>
    <w:rsid w:val="008D3D67"/>
    <w:rsid w:val="00910A08"/>
    <w:rsid w:val="00911B6F"/>
    <w:rsid w:val="00913CBE"/>
    <w:rsid w:val="00926E94"/>
    <w:rsid w:val="00970A14"/>
    <w:rsid w:val="00973E3F"/>
    <w:rsid w:val="00992004"/>
    <w:rsid w:val="009A3CE7"/>
    <w:rsid w:val="009B1A0B"/>
    <w:rsid w:val="009C3029"/>
    <w:rsid w:val="00A21478"/>
    <w:rsid w:val="00A21F6B"/>
    <w:rsid w:val="00A26D4E"/>
    <w:rsid w:val="00A401A9"/>
    <w:rsid w:val="00A46198"/>
    <w:rsid w:val="00A96332"/>
    <w:rsid w:val="00AA7217"/>
    <w:rsid w:val="00AF5C77"/>
    <w:rsid w:val="00B15AF5"/>
    <w:rsid w:val="00B17704"/>
    <w:rsid w:val="00B2214F"/>
    <w:rsid w:val="00B33ECD"/>
    <w:rsid w:val="00B6643B"/>
    <w:rsid w:val="00B821FC"/>
    <w:rsid w:val="00B844DF"/>
    <w:rsid w:val="00BD4FF7"/>
    <w:rsid w:val="00BF2361"/>
    <w:rsid w:val="00C046A5"/>
    <w:rsid w:val="00C116D3"/>
    <w:rsid w:val="00C50BC1"/>
    <w:rsid w:val="00C51A90"/>
    <w:rsid w:val="00C52F71"/>
    <w:rsid w:val="00C853C8"/>
    <w:rsid w:val="00CB2480"/>
    <w:rsid w:val="00CE0B98"/>
    <w:rsid w:val="00D01976"/>
    <w:rsid w:val="00D13906"/>
    <w:rsid w:val="00D461A3"/>
    <w:rsid w:val="00D509B7"/>
    <w:rsid w:val="00D61C0E"/>
    <w:rsid w:val="00DB2AA7"/>
    <w:rsid w:val="00DB3630"/>
    <w:rsid w:val="00DB5E69"/>
    <w:rsid w:val="00DC3BED"/>
    <w:rsid w:val="00DC4AD2"/>
    <w:rsid w:val="00E01B4D"/>
    <w:rsid w:val="00E102EC"/>
    <w:rsid w:val="00E71D08"/>
    <w:rsid w:val="00ED3103"/>
    <w:rsid w:val="00FA5588"/>
    <w:rsid w:val="00FB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ED7D5F0"/>
  <w15:chartTrackingRefBased/>
  <w15:docId w15:val="{4EED9CE8-ED3B-4017-AD98-F2D1DFF0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6B5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oTextTest">
    <w:name w:val="AutoTextTest"/>
    <w:basedOn w:val="Normal"/>
    <w:rsid w:val="00D01976"/>
  </w:style>
  <w:style w:type="table" w:styleId="TableGrid">
    <w:name w:val="Table Grid"/>
    <w:basedOn w:val="TableNormal"/>
    <w:rsid w:val="000C56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C56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2E0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52E0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652E09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652E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nstantineNicholas\OneDrive%20-%20University%20of%20Wisconsin-Stout\Documents\Custom%20Office%20Templates\Cornell%20Note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Cornell Notes Template</Template>
  <TotalTime>69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Cornell Notes Template</vt:lpstr>
    </vt:vector>
  </TitlesOfParts>
  <Company>Productivity Portfolio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Cornell Notes Template</dc:title>
  <dc:subject>Cornell Notes</dc:subject>
  <dc:creator>Nicholas Constantine</dc:creator>
  <cp:keywords/>
  <dc:description/>
  <cp:lastModifiedBy>Constantine, Nicholas</cp:lastModifiedBy>
  <cp:revision>15</cp:revision>
  <cp:lastPrinted>2005-06-29T17:05:00Z</cp:lastPrinted>
  <dcterms:created xsi:type="dcterms:W3CDTF">2021-08-21T05:07:00Z</dcterms:created>
  <dcterms:modified xsi:type="dcterms:W3CDTF">2021-08-21T14:50:00Z</dcterms:modified>
</cp:coreProperties>
</file>